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23" w:rsidRDefault="00C50ABE" w:rsidP="00C50ABE">
      <w:pPr>
        <w:spacing w:after="0" w:line="240" w:lineRule="auto"/>
      </w:pPr>
      <w:r>
        <w:t>//Amber Vasquez</w:t>
      </w:r>
    </w:p>
    <w:p w:rsidR="00C50ABE" w:rsidRDefault="00C50ABE" w:rsidP="00C50ABE">
      <w:pPr>
        <w:spacing w:after="0" w:line="240" w:lineRule="auto"/>
      </w:pPr>
      <w:r>
        <w:t>//Calculate rainfall</w:t>
      </w:r>
    </w:p>
    <w:p w:rsidR="00C50ABE" w:rsidRDefault="00C50ABE" w:rsidP="00C50ABE">
      <w:pPr>
        <w:spacing w:after="0" w:line="240" w:lineRule="auto"/>
      </w:pPr>
      <w:r>
        <w:t>//Lab 8</w:t>
      </w:r>
    </w:p>
    <w:p w:rsidR="00C50ABE" w:rsidRDefault="00C50ABE" w:rsidP="00C50ABE">
      <w:pPr>
        <w:spacing w:after="0" w:line="240" w:lineRule="auto"/>
      </w:pPr>
    </w:p>
    <w:p w:rsidR="00C50ABE" w:rsidRDefault="00C50ABE" w:rsidP="00C50ABE">
      <w:pPr>
        <w:spacing w:after="0" w:line="240" w:lineRule="auto"/>
      </w:pPr>
      <w:proofErr w:type="gramStart"/>
      <w:r>
        <w:t>Main()</w:t>
      </w:r>
      <w:proofErr w:type="gramEnd"/>
    </w:p>
    <w:p w:rsidR="00C50ABE" w:rsidRDefault="00C50ABE" w:rsidP="00C50ABE">
      <w:pPr>
        <w:spacing w:after="0" w:line="240" w:lineRule="auto"/>
      </w:pPr>
      <w:r>
        <w:t xml:space="preserve">Start </w:t>
      </w:r>
    </w:p>
    <w:p w:rsidR="00C50ABE" w:rsidRDefault="00C50ABE" w:rsidP="00C50ABE">
      <w:pPr>
        <w:spacing w:after="0" w:line="240" w:lineRule="auto"/>
      </w:pPr>
      <w:r>
        <w:tab/>
        <w:t xml:space="preserve">Declare variables </w:t>
      </w:r>
    </w:p>
    <w:p w:rsidR="00C50ABE" w:rsidRDefault="00C50ABE" w:rsidP="00C50ABE">
      <w:pPr>
        <w:spacing w:after="0" w:line="240" w:lineRule="auto"/>
      </w:pPr>
      <w:r>
        <w:tab/>
      </w:r>
      <w:r>
        <w:tab/>
        <w:t xml:space="preserve">Integer </w:t>
      </w:r>
      <w:proofErr w:type="spellStart"/>
      <w:r>
        <w:t>nbrYears</w:t>
      </w:r>
      <w:proofErr w:type="spellEnd"/>
      <w:r>
        <w:t xml:space="preserve"> = 0</w:t>
      </w:r>
      <w:r w:rsidR="00A4140F">
        <w:t xml:space="preserve"> </w:t>
      </w:r>
    </w:p>
    <w:p w:rsidR="00C50ABE" w:rsidRDefault="00C50ABE" w:rsidP="00C50ABE">
      <w:pPr>
        <w:spacing w:after="0" w:line="240" w:lineRule="auto"/>
      </w:pPr>
      <w:r>
        <w:tab/>
      </w:r>
      <w:r>
        <w:tab/>
      </w:r>
      <w:proofErr w:type="spellStart"/>
      <w:r>
        <w:t>Interger</w:t>
      </w:r>
      <w:proofErr w:type="spellEnd"/>
      <w:r>
        <w:t xml:space="preserve"> </w:t>
      </w:r>
      <w:proofErr w:type="spellStart"/>
      <w:r>
        <w:t>currYear</w:t>
      </w:r>
      <w:proofErr w:type="spellEnd"/>
      <w:r>
        <w:t xml:space="preserve"> = 0</w:t>
      </w:r>
      <w:r w:rsidR="00A4140F">
        <w:t xml:space="preserve"> </w:t>
      </w:r>
      <w:r w:rsidR="00A4140F">
        <w:tab/>
      </w:r>
    </w:p>
    <w:p w:rsidR="00C50ABE" w:rsidRDefault="00C50ABE" w:rsidP="00C50ABE">
      <w:pPr>
        <w:spacing w:after="0" w:line="240" w:lineRule="auto"/>
      </w:pPr>
      <w:r>
        <w:tab/>
      </w:r>
      <w:r>
        <w:tab/>
        <w:t>Integer month = 0</w:t>
      </w:r>
    </w:p>
    <w:p w:rsidR="00C50ABE" w:rsidRDefault="00C50ABE" w:rsidP="00C50ABE">
      <w:pPr>
        <w:spacing w:after="0" w:line="240" w:lineRule="auto"/>
      </w:pPr>
      <w:r>
        <w:tab/>
      </w:r>
      <w:r>
        <w:tab/>
        <w:t xml:space="preserve">Real </w:t>
      </w:r>
      <w:proofErr w:type="spellStart"/>
      <w:r>
        <w:t>inputRainfall</w:t>
      </w:r>
      <w:proofErr w:type="spellEnd"/>
      <w:r>
        <w:t xml:space="preserve"> = 0.00</w:t>
      </w:r>
    </w:p>
    <w:p w:rsidR="00C50ABE" w:rsidRDefault="00C50ABE" w:rsidP="00C50ABE">
      <w:pPr>
        <w:spacing w:after="0" w:line="240" w:lineRule="auto"/>
      </w:pPr>
      <w:r>
        <w:tab/>
      </w:r>
      <w:r>
        <w:tab/>
        <w:t xml:space="preserve">Real </w:t>
      </w:r>
      <w:proofErr w:type="spellStart"/>
      <w:r>
        <w:t>totalRainfall</w:t>
      </w:r>
      <w:proofErr w:type="spellEnd"/>
      <w:r>
        <w:t xml:space="preserve"> = 0.00</w:t>
      </w:r>
      <w:r w:rsidR="00A4140F">
        <w:t xml:space="preserve"> </w:t>
      </w:r>
    </w:p>
    <w:p w:rsidR="00C50ABE" w:rsidRDefault="00C50ABE" w:rsidP="00C50A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avgRainfall</w:t>
      </w:r>
      <w:proofErr w:type="spellEnd"/>
      <w:proofErr w:type="gramEnd"/>
      <w:r>
        <w:t xml:space="preserve"> = 0.00</w:t>
      </w:r>
    </w:p>
    <w:p w:rsidR="001F075B" w:rsidRDefault="001F075B" w:rsidP="00C50AB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yearlyRainfall</w:t>
      </w:r>
      <w:proofErr w:type="spellEnd"/>
      <w:proofErr w:type="gramEnd"/>
      <w:r>
        <w:t xml:space="preserve"> = 0.00</w:t>
      </w:r>
    </w:p>
    <w:p w:rsidR="00A4140F" w:rsidRDefault="00A4140F" w:rsidP="00C50ABE">
      <w:pPr>
        <w:spacing w:after="0" w:line="240" w:lineRule="auto"/>
      </w:pPr>
      <w:r>
        <w:tab/>
      </w:r>
      <w:r>
        <w:tab/>
      </w:r>
    </w:p>
    <w:p w:rsidR="00C50ABE" w:rsidRDefault="00C50ABE" w:rsidP="00C50ABE">
      <w:pPr>
        <w:spacing w:after="0" w:line="240" w:lineRule="auto"/>
      </w:pPr>
      <w:r>
        <w:tab/>
        <w:t>Declare constant</w:t>
      </w:r>
    </w:p>
    <w:p w:rsidR="00C50ABE" w:rsidRDefault="00C50ABE" w:rsidP="00C50ABE">
      <w:pPr>
        <w:spacing w:after="0" w:line="240" w:lineRule="auto"/>
      </w:pPr>
      <w:r>
        <w:tab/>
      </w:r>
      <w:r>
        <w:tab/>
        <w:t>MONTHS_IN_YEAR = 12</w:t>
      </w:r>
    </w:p>
    <w:p w:rsidR="00C50ABE" w:rsidRDefault="00C50ABE" w:rsidP="00C50ABE">
      <w:pPr>
        <w:spacing w:after="0" w:line="240" w:lineRule="auto"/>
      </w:pPr>
    </w:p>
    <w:p w:rsidR="00C50ABE" w:rsidRDefault="00C50ABE" w:rsidP="00C50ABE">
      <w:pPr>
        <w:spacing w:after="0" w:line="240" w:lineRule="auto"/>
      </w:pPr>
      <w:r>
        <w:t xml:space="preserve">//Set up numeric output formatting </w:t>
      </w:r>
    </w:p>
    <w:p w:rsidR="00C50ABE" w:rsidRDefault="00C50ABE" w:rsidP="00C50ABE">
      <w:pPr>
        <w:spacing w:after="0" w:line="240" w:lineRule="auto"/>
      </w:pPr>
      <w:r>
        <w:tab/>
        <w:t xml:space="preserve">Display </w:t>
      </w:r>
      <w:proofErr w:type="gramStart"/>
      <w:r>
        <w:t>fixed ,</w:t>
      </w:r>
      <w:proofErr w:type="gramEnd"/>
      <w:r>
        <w:t xml:space="preserve"> </w:t>
      </w:r>
      <w:proofErr w:type="spellStart"/>
      <w:r>
        <w:t>showpoint</w:t>
      </w:r>
      <w:proofErr w:type="spellEnd"/>
      <w:r>
        <w:t xml:space="preserve">, </w:t>
      </w:r>
      <w:proofErr w:type="spellStart"/>
      <w:r>
        <w:t>setprecision</w:t>
      </w:r>
      <w:proofErr w:type="spellEnd"/>
      <w:r>
        <w:t>(1);</w:t>
      </w:r>
    </w:p>
    <w:p w:rsidR="00C50ABE" w:rsidRDefault="00C50ABE" w:rsidP="00C50ABE">
      <w:pPr>
        <w:spacing w:after="0" w:line="240" w:lineRule="auto"/>
      </w:pPr>
    </w:p>
    <w:p w:rsidR="00C50ABE" w:rsidRDefault="00C50ABE" w:rsidP="00C50ABE">
      <w:pPr>
        <w:spacing w:after="0" w:line="240" w:lineRule="auto"/>
      </w:pPr>
      <w:r>
        <w:t xml:space="preserve">Call </w:t>
      </w:r>
      <w:proofErr w:type="gramStart"/>
      <w:r>
        <w:t>Housekeeping()</w:t>
      </w:r>
      <w:proofErr w:type="gramEnd"/>
    </w:p>
    <w:p w:rsidR="00C50ABE" w:rsidRDefault="00C50ABE" w:rsidP="00C50ABE">
      <w:pPr>
        <w:spacing w:after="0" w:line="240" w:lineRule="auto"/>
      </w:pPr>
      <w:r>
        <w:t xml:space="preserve">Display “Enter number of years: </w:t>
      </w:r>
      <w:r w:rsidR="001F075B">
        <w:t xml:space="preserve"> </w:t>
      </w:r>
      <w:r>
        <w:t xml:space="preserve">“ </w:t>
      </w:r>
    </w:p>
    <w:p w:rsidR="00C50ABE" w:rsidRDefault="00C50ABE" w:rsidP="00C50ABE">
      <w:pPr>
        <w:spacing w:after="0" w:line="240" w:lineRule="auto"/>
      </w:pPr>
      <w:r>
        <w:t xml:space="preserve">Input </w:t>
      </w:r>
      <w:proofErr w:type="spellStart"/>
      <w:r>
        <w:t>nbrYears</w:t>
      </w:r>
      <w:proofErr w:type="spellEnd"/>
    </w:p>
    <w:p w:rsidR="0081369A" w:rsidRDefault="0081369A" w:rsidP="00C50ABE">
      <w:pPr>
        <w:spacing w:after="0" w:line="240" w:lineRule="auto"/>
      </w:pPr>
      <w:r>
        <w:t>//start outer loop here</w:t>
      </w:r>
    </w:p>
    <w:p w:rsidR="0081369A" w:rsidRDefault="001F075B" w:rsidP="00C50ABE">
      <w:pPr>
        <w:spacing w:after="0" w:line="240" w:lineRule="auto"/>
      </w:pPr>
      <w:r>
        <w:tab/>
        <w:t xml:space="preserve">For </w:t>
      </w:r>
      <w:proofErr w:type="spellStart"/>
      <w:proofErr w:type="gramStart"/>
      <w:r>
        <w:t>currYear</w:t>
      </w:r>
      <w:proofErr w:type="spellEnd"/>
      <w:r>
        <w:t xml:space="preserve"> </w:t>
      </w:r>
      <w:r w:rsidR="001D3216">
        <w:t xml:space="preserve"> &gt;</w:t>
      </w:r>
      <w:proofErr w:type="gramEnd"/>
      <w:r w:rsidR="001D3216">
        <w:t>= 1</w:t>
      </w:r>
    </w:p>
    <w:p w:rsidR="0081369A" w:rsidRDefault="0081369A" w:rsidP="001D3216">
      <w:pPr>
        <w:spacing w:after="0" w:line="240" w:lineRule="auto"/>
        <w:ind w:left="720" w:firstLine="720"/>
      </w:pPr>
      <w:r>
        <w:t>//inner loop starts here</w:t>
      </w:r>
    </w:p>
    <w:p w:rsidR="001F075B" w:rsidRDefault="001D3216" w:rsidP="00C50ABE">
      <w:pPr>
        <w:spacing w:after="0" w:line="240" w:lineRule="auto"/>
      </w:pPr>
      <w:r>
        <w:tab/>
      </w:r>
      <w:r>
        <w:tab/>
      </w:r>
      <w:r>
        <w:tab/>
        <w:t>Display “enter month</w:t>
      </w:r>
      <w:r w:rsidR="001F075B">
        <w:t xml:space="preserve"> number</w:t>
      </w:r>
      <w:r>
        <w:t xml:space="preserve">: </w:t>
      </w:r>
      <w:r w:rsidR="001F075B">
        <w:t xml:space="preserve"> </w:t>
      </w:r>
      <w:r>
        <w:t xml:space="preserve">“ </w:t>
      </w:r>
      <w:r w:rsidR="0081369A">
        <w:tab/>
      </w:r>
    </w:p>
    <w:p w:rsidR="001D3216" w:rsidRDefault="001F075B" w:rsidP="00C50ABE">
      <w:pPr>
        <w:spacing w:after="0" w:line="240" w:lineRule="auto"/>
      </w:pPr>
      <w:r>
        <w:tab/>
      </w:r>
      <w:r>
        <w:tab/>
      </w:r>
      <w:r>
        <w:tab/>
        <w:t>Input month</w:t>
      </w:r>
      <w:r w:rsidR="0081369A">
        <w:tab/>
      </w:r>
      <w:r w:rsidR="0081369A">
        <w:tab/>
      </w:r>
    </w:p>
    <w:p w:rsidR="00A4140F" w:rsidRDefault="0081369A" w:rsidP="00A4140F">
      <w:pPr>
        <w:spacing w:after="0" w:line="240" w:lineRule="auto"/>
        <w:ind w:left="2160" w:firstLine="720"/>
      </w:pPr>
      <w:r>
        <w:t xml:space="preserve">For </w:t>
      </w:r>
      <w:proofErr w:type="gramStart"/>
      <w:r w:rsidR="001F075B">
        <w:t xml:space="preserve">month </w:t>
      </w:r>
      <w:r w:rsidR="001D3216">
        <w:t xml:space="preserve"> &gt;</w:t>
      </w:r>
      <w:proofErr w:type="gramEnd"/>
      <w:r w:rsidR="001D3216">
        <w:t xml:space="preserve">= 1 </w:t>
      </w:r>
      <w:r w:rsidR="001F075B">
        <w:t xml:space="preserve">and </w:t>
      </w:r>
      <w:r w:rsidR="001D3216">
        <w:t xml:space="preserve">&lt;=12 </w:t>
      </w:r>
    </w:p>
    <w:p w:rsidR="001D3216" w:rsidRDefault="001D3216" w:rsidP="00C50ABE">
      <w:pPr>
        <w:spacing w:after="0" w:line="240" w:lineRule="auto"/>
      </w:pPr>
      <w:r>
        <w:tab/>
      </w:r>
      <w:r>
        <w:tab/>
      </w:r>
      <w:r>
        <w:tab/>
      </w:r>
      <w:r w:rsidR="00A4140F">
        <w:tab/>
      </w:r>
      <w:r w:rsidR="00A4140F">
        <w:tab/>
      </w:r>
      <w:r>
        <w:t xml:space="preserve">Display “How many inches of rainfall occurred for this month” </w:t>
      </w:r>
    </w:p>
    <w:p w:rsidR="001F075B" w:rsidRDefault="001F075B" w:rsidP="00C50ABE">
      <w:pPr>
        <w:spacing w:after="0" w:line="240" w:lineRule="auto"/>
      </w:pPr>
      <w:r>
        <w:tab/>
      </w:r>
      <w:r>
        <w:tab/>
      </w:r>
      <w:r>
        <w:tab/>
      </w:r>
      <w:r w:rsidR="00A4140F">
        <w:tab/>
      </w:r>
      <w:r w:rsidR="00A4140F">
        <w:tab/>
      </w:r>
      <w:r>
        <w:t xml:space="preserve">Input </w:t>
      </w:r>
      <w:proofErr w:type="spellStart"/>
      <w:r>
        <w:t>inputRainfall</w:t>
      </w:r>
      <w:proofErr w:type="spellEnd"/>
      <w:r>
        <w:t xml:space="preserve"> </w:t>
      </w:r>
    </w:p>
    <w:p w:rsidR="00A4140F" w:rsidRDefault="00A4140F" w:rsidP="00C50ABE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F57561">
        <w:tab/>
      </w:r>
      <w:proofErr w:type="spellStart"/>
      <w:proofErr w:type="gramStart"/>
      <w:r w:rsidR="00F57561">
        <w:t>totalRainfall</w:t>
      </w:r>
      <w:proofErr w:type="spellEnd"/>
      <w:proofErr w:type="gramEnd"/>
      <w:r w:rsidR="00F57561">
        <w:t xml:space="preserve"> = </w:t>
      </w:r>
      <w:proofErr w:type="spellStart"/>
      <w:r w:rsidR="00F57561">
        <w:t>totalRainfall</w:t>
      </w:r>
      <w:proofErr w:type="spellEnd"/>
      <w:r w:rsidR="00F57561">
        <w:t xml:space="preserve"> + </w:t>
      </w:r>
      <w:proofErr w:type="spellStart"/>
      <w:r w:rsidR="00F57561">
        <w:t>inputRainfall</w:t>
      </w:r>
      <w:proofErr w:type="spellEnd"/>
      <w:r w:rsidR="00F57561">
        <w:t xml:space="preserve"> </w:t>
      </w:r>
    </w:p>
    <w:p w:rsidR="00A4140F" w:rsidRDefault="00A4140F" w:rsidP="00C50AB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 w:rsidR="00F57561">
        <w:t>return</w:t>
      </w:r>
      <w:proofErr w:type="gramEnd"/>
      <w:r w:rsidR="00F57561">
        <w:t xml:space="preserve">; </w:t>
      </w:r>
    </w:p>
    <w:p w:rsidR="00F57561" w:rsidRDefault="00F57561" w:rsidP="00C50ABE">
      <w:pPr>
        <w:spacing w:after="0" w:line="240" w:lineRule="auto"/>
      </w:pPr>
      <w:r>
        <w:tab/>
        <w:t>End For</w:t>
      </w:r>
    </w:p>
    <w:p w:rsidR="00F57561" w:rsidRDefault="00F57561" w:rsidP="00C50ABE">
      <w:pPr>
        <w:spacing w:after="0" w:line="240" w:lineRule="auto"/>
      </w:pPr>
      <w:r>
        <w:t xml:space="preserve">Display “Total Rainfall:  “, </w:t>
      </w:r>
      <w:proofErr w:type="spellStart"/>
      <w:r>
        <w:t>totalRainfall</w:t>
      </w:r>
      <w:proofErr w:type="spellEnd"/>
      <w:r>
        <w:t xml:space="preserve"> </w:t>
      </w:r>
    </w:p>
    <w:p w:rsidR="00F57561" w:rsidRDefault="00F57561" w:rsidP="00C50ABE">
      <w:pPr>
        <w:spacing w:after="0" w:line="240" w:lineRule="auto"/>
      </w:pPr>
      <w:r>
        <w:t>Display “average Rainfall:  “</w:t>
      </w:r>
      <w:r w:rsidR="000F6D91">
        <w:t xml:space="preserve">, </w:t>
      </w:r>
      <w:proofErr w:type="spellStart"/>
      <w:r w:rsidR="000F6D91">
        <w:t>totalRainfall</w:t>
      </w:r>
      <w:proofErr w:type="spellEnd"/>
      <w:r w:rsidR="000F6D91">
        <w:t>/MONTHS_IN_YEAR</w:t>
      </w:r>
      <w:r>
        <w:t>=</w:t>
      </w:r>
      <w:proofErr w:type="spellStart"/>
      <w:r>
        <w:t>avgRainfall</w:t>
      </w:r>
      <w:proofErr w:type="spellEnd"/>
    </w:p>
    <w:p w:rsidR="00F57561" w:rsidRDefault="00F57561" w:rsidP="00C50ABE">
      <w:pPr>
        <w:spacing w:after="0" w:line="240" w:lineRule="auto"/>
      </w:pPr>
    </w:p>
    <w:p w:rsidR="00F57561" w:rsidRDefault="00F57561" w:rsidP="00C50ABE">
      <w:pPr>
        <w:spacing w:after="0" w:line="240" w:lineRule="auto"/>
      </w:pPr>
      <w:r>
        <w:t xml:space="preserve">Call </w:t>
      </w:r>
      <w:proofErr w:type="spellStart"/>
      <w:proofErr w:type="gramStart"/>
      <w:r>
        <w:t>endOfJob</w:t>
      </w:r>
      <w:proofErr w:type="spellEnd"/>
      <w:r>
        <w:t>()</w:t>
      </w:r>
      <w:proofErr w:type="gramEnd"/>
    </w:p>
    <w:p w:rsidR="00F57561" w:rsidRDefault="00F57561" w:rsidP="00C50ABE">
      <w:pPr>
        <w:spacing w:after="0" w:line="240" w:lineRule="auto"/>
      </w:pPr>
    </w:p>
    <w:p w:rsidR="00F57561" w:rsidRDefault="00F57561" w:rsidP="00C50ABE">
      <w:pPr>
        <w:spacing w:after="0" w:line="240" w:lineRule="auto"/>
      </w:pPr>
      <w:proofErr w:type="gramStart"/>
      <w:r>
        <w:t>Housekeeping()</w:t>
      </w:r>
      <w:proofErr w:type="gramEnd"/>
    </w:p>
    <w:p w:rsidR="00F57561" w:rsidRDefault="00F57561" w:rsidP="00C50ABE">
      <w:pPr>
        <w:spacing w:after="0" w:line="240" w:lineRule="auto"/>
      </w:pPr>
      <w:r>
        <w:t>Start</w:t>
      </w:r>
    </w:p>
    <w:p w:rsidR="00F57561" w:rsidRDefault="00F57561" w:rsidP="00C50ABE">
      <w:pPr>
        <w:spacing w:after="0" w:line="240" w:lineRule="auto"/>
      </w:pPr>
      <w:r>
        <w:tab/>
        <w:t>This program will calculate total and average rainfall</w:t>
      </w:r>
    </w:p>
    <w:p w:rsidR="00F57561" w:rsidRDefault="00F57561" w:rsidP="00C50ABE">
      <w:pPr>
        <w:spacing w:after="0" w:line="240" w:lineRule="auto"/>
      </w:pPr>
      <w:r>
        <w:t>End</w:t>
      </w:r>
    </w:p>
    <w:p w:rsidR="00F57561" w:rsidRDefault="00F57561" w:rsidP="00C50ABE">
      <w:pPr>
        <w:spacing w:after="0" w:line="240" w:lineRule="auto"/>
      </w:pPr>
      <w:proofErr w:type="spellStart"/>
      <w:proofErr w:type="gramStart"/>
      <w:r>
        <w:t>endOfJob</w:t>
      </w:r>
      <w:proofErr w:type="spellEnd"/>
      <w:r>
        <w:t>()</w:t>
      </w:r>
      <w:proofErr w:type="gramEnd"/>
    </w:p>
    <w:p w:rsidR="00F57561" w:rsidRDefault="00F57561" w:rsidP="00C50ABE">
      <w:pPr>
        <w:spacing w:after="0" w:line="240" w:lineRule="auto"/>
      </w:pPr>
      <w:r>
        <w:t xml:space="preserve">Start </w:t>
      </w:r>
      <w:bookmarkStart w:id="0" w:name="_GoBack"/>
      <w:bookmarkEnd w:id="0"/>
    </w:p>
    <w:p w:rsidR="00F57561" w:rsidRDefault="00F57561" w:rsidP="00C50ABE">
      <w:pPr>
        <w:spacing w:after="0" w:line="240" w:lineRule="auto"/>
      </w:pPr>
      <w:r>
        <w:tab/>
        <w:t>This program has completed</w:t>
      </w:r>
    </w:p>
    <w:p w:rsidR="00A4140F" w:rsidRDefault="00F57561" w:rsidP="00C50ABE">
      <w:pPr>
        <w:spacing w:after="0" w:line="240" w:lineRule="auto"/>
      </w:pPr>
      <w:r>
        <w:t>End</w:t>
      </w:r>
      <w:r w:rsidR="00A4140F">
        <w:tab/>
      </w:r>
      <w:r w:rsidR="00A4140F">
        <w:tab/>
      </w:r>
      <w:r w:rsidR="00A4140F">
        <w:tab/>
      </w:r>
      <w:r w:rsidR="00A4140F">
        <w:tab/>
      </w:r>
    </w:p>
    <w:p w:rsidR="00A4140F" w:rsidRDefault="00A4140F" w:rsidP="00C50ABE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</w:p>
    <w:p w:rsidR="00A4140F" w:rsidRDefault="00A4140F" w:rsidP="00C50ABE">
      <w:pPr>
        <w:spacing w:after="0" w:line="240" w:lineRule="auto"/>
      </w:pPr>
      <w:r>
        <w:tab/>
      </w:r>
      <w:r>
        <w:tab/>
      </w:r>
    </w:p>
    <w:p w:rsidR="001D3216" w:rsidRDefault="001D3216" w:rsidP="00C50ABE">
      <w:pPr>
        <w:spacing w:after="0" w:line="240" w:lineRule="auto"/>
      </w:pPr>
    </w:p>
    <w:p w:rsidR="0081369A" w:rsidRDefault="0081369A" w:rsidP="00C50ABE">
      <w:pPr>
        <w:spacing w:after="0" w:line="240" w:lineRule="auto"/>
      </w:pPr>
    </w:p>
    <w:p w:rsidR="0081369A" w:rsidRDefault="0081369A" w:rsidP="00C50ABE">
      <w:pPr>
        <w:spacing w:after="0" w:line="240" w:lineRule="auto"/>
      </w:pPr>
    </w:p>
    <w:p w:rsidR="0081369A" w:rsidRDefault="0081369A" w:rsidP="00C50ABE">
      <w:pPr>
        <w:spacing w:after="0" w:line="240" w:lineRule="auto"/>
      </w:pPr>
      <w:r>
        <w:tab/>
      </w:r>
      <w:r>
        <w:tab/>
      </w:r>
      <w:r>
        <w:tab/>
      </w:r>
    </w:p>
    <w:p w:rsidR="0081369A" w:rsidRDefault="0081369A" w:rsidP="00C50ABE">
      <w:pPr>
        <w:spacing w:after="0" w:line="240" w:lineRule="auto"/>
      </w:pPr>
    </w:p>
    <w:sectPr w:rsidR="0081369A" w:rsidSect="00F57561">
      <w:headerReference w:type="default" r:id="rId6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561" w:rsidRDefault="00F57561" w:rsidP="00F57561">
      <w:pPr>
        <w:spacing w:after="0" w:line="240" w:lineRule="auto"/>
      </w:pPr>
      <w:r>
        <w:separator/>
      </w:r>
    </w:p>
  </w:endnote>
  <w:endnote w:type="continuationSeparator" w:id="0">
    <w:p w:rsidR="00F57561" w:rsidRDefault="00F57561" w:rsidP="00F5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561" w:rsidRDefault="00F57561" w:rsidP="00F57561">
      <w:pPr>
        <w:spacing w:after="0" w:line="240" w:lineRule="auto"/>
      </w:pPr>
      <w:r>
        <w:separator/>
      </w:r>
    </w:p>
  </w:footnote>
  <w:footnote w:type="continuationSeparator" w:id="0">
    <w:p w:rsidR="00F57561" w:rsidRDefault="00F57561" w:rsidP="00F57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61" w:rsidRDefault="00F57561">
    <w:pPr>
      <w:pStyle w:val="Header"/>
    </w:pPr>
  </w:p>
  <w:p w:rsidR="00F57561" w:rsidRDefault="00F57561">
    <w:pPr>
      <w:pStyle w:val="Header"/>
    </w:pPr>
  </w:p>
  <w:p w:rsidR="00F57561" w:rsidRDefault="00F57561">
    <w:pPr>
      <w:pStyle w:val="Header"/>
    </w:pPr>
  </w:p>
  <w:p w:rsidR="00F57561" w:rsidRDefault="00F57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BE"/>
    <w:rsid w:val="00083A45"/>
    <w:rsid w:val="000F6D91"/>
    <w:rsid w:val="001D3216"/>
    <w:rsid w:val="001F075B"/>
    <w:rsid w:val="0081369A"/>
    <w:rsid w:val="00887F18"/>
    <w:rsid w:val="00A4140F"/>
    <w:rsid w:val="00C50ABE"/>
    <w:rsid w:val="00E856F5"/>
    <w:rsid w:val="00F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D63E6-B38C-4353-9C40-FED500A0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61"/>
  </w:style>
  <w:style w:type="paragraph" w:styleId="Footer">
    <w:name w:val="footer"/>
    <w:basedOn w:val="Normal"/>
    <w:link w:val="FooterChar"/>
    <w:uiPriority w:val="99"/>
    <w:unhideWhenUsed/>
    <w:rsid w:val="00F5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326ED343.dotm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4569702</dc:creator>
  <cp:keywords/>
  <dc:description/>
  <cp:lastModifiedBy>4569702</cp:lastModifiedBy>
  <cp:revision>2</cp:revision>
  <dcterms:created xsi:type="dcterms:W3CDTF">2016-05-02T19:40:00Z</dcterms:created>
  <dcterms:modified xsi:type="dcterms:W3CDTF">2016-05-02T19:40:00Z</dcterms:modified>
</cp:coreProperties>
</file>