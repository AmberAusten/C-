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88" w:rsidRPr="0068571E" w:rsidRDefault="007A4288" w:rsidP="007A4288">
      <w:pPr>
        <w:pStyle w:val="NoSpacing"/>
        <w:rPr>
          <w:rStyle w:val="Strong"/>
        </w:rPr>
      </w:pPr>
      <w:r w:rsidRPr="0068571E">
        <w:rPr>
          <w:rStyle w:val="Strong"/>
        </w:rPr>
        <w:t>COSC 1315</w:t>
      </w:r>
    </w:p>
    <w:p w:rsidR="007A4288" w:rsidRPr="0068571E" w:rsidRDefault="007A4288" w:rsidP="007A4288">
      <w:pPr>
        <w:pStyle w:val="NoSpacing"/>
        <w:rPr>
          <w:rStyle w:val="Strong"/>
        </w:rPr>
      </w:pPr>
      <w:r w:rsidRPr="0068571E">
        <w:rPr>
          <w:rStyle w:val="Strong"/>
        </w:rPr>
        <w:t>Fund of Programming</w:t>
      </w:r>
    </w:p>
    <w:p w:rsidR="007A4288" w:rsidRPr="0068571E" w:rsidRDefault="007A4288" w:rsidP="007A4288">
      <w:pPr>
        <w:pStyle w:val="NoSpacing"/>
        <w:rPr>
          <w:rStyle w:val="Strong"/>
        </w:rPr>
      </w:pPr>
      <w:r w:rsidRPr="0068571E">
        <w:rPr>
          <w:rStyle w:val="Strong"/>
        </w:rPr>
        <w:t>Peterson</w:t>
      </w:r>
    </w:p>
    <w:p w:rsidR="007A4288" w:rsidRPr="0068571E" w:rsidRDefault="007A4288" w:rsidP="007A4288">
      <w:pPr>
        <w:pStyle w:val="NoSpacing"/>
        <w:rPr>
          <w:rStyle w:val="Strong"/>
        </w:rPr>
      </w:pPr>
    </w:p>
    <w:p w:rsidR="007A4288" w:rsidRPr="007A4288" w:rsidRDefault="0090404E" w:rsidP="007A4288">
      <w:pPr>
        <w:pStyle w:val="NoSpacing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Lab #3</w:t>
      </w:r>
      <w:r w:rsidR="007A4288" w:rsidRPr="007A4288">
        <w:rPr>
          <w:rStyle w:val="Strong"/>
          <w:sz w:val="24"/>
          <w:szCs w:val="24"/>
        </w:rPr>
        <w:t xml:space="preserve"> – Dash Cell Phone Company Billing (100 Pts)</w:t>
      </w:r>
      <w:r w:rsidR="0066582D">
        <w:rPr>
          <w:rStyle w:val="Strong"/>
          <w:sz w:val="24"/>
          <w:szCs w:val="24"/>
        </w:rPr>
        <w:t xml:space="preserve"> Extra Credit: (10 Pts)</w:t>
      </w:r>
    </w:p>
    <w:p w:rsidR="00876DF2" w:rsidRPr="007A4288" w:rsidRDefault="00876DF2" w:rsidP="00876DF2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7A4288">
        <w:rPr>
          <w:rFonts w:eastAsia="Times New Roman" w:cs="Times New Roman"/>
          <w:b/>
          <w:bCs/>
        </w:rPr>
        <w:t>Step 1:</w:t>
      </w:r>
      <w:r w:rsidRPr="007A4288">
        <w:rPr>
          <w:rFonts w:eastAsia="Times New Roman" w:cs="Times New Roman"/>
        </w:rPr>
        <w:t xml:space="preserve">  </w:t>
      </w:r>
      <w:r w:rsidR="007A4288" w:rsidRPr="007A4288">
        <w:rPr>
          <w:rFonts w:eastAsia="Times New Roman" w:cs="Times New Roman"/>
        </w:rPr>
        <w:t>W</w:t>
      </w:r>
      <w:r w:rsidRPr="007A4288">
        <w:rPr>
          <w:rFonts w:eastAsia="Times New Roman" w:cs="Times New Roman"/>
        </w:rPr>
        <w:t>rite pseudocode for a program for the Dash Cell Phone Company that accepts data about text messages for customers.  They charge customers a basic rate of $5 per month to send text messages.  Additional rates are as follows:</w:t>
      </w:r>
    </w:p>
    <w:p w:rsidR="00876DF2" w:rsidRPr="007A4288" w:rsidRDefault="00876DF2" w:rsidP="00876D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A4288">
        <w:rPr>
          <w:rFonts w:eastAsia="Times New Roman" w:cs="Times New Roman"/>
        </w:rPr>
        <w:t>The first 60 messages per month, regardless of message length, are included in the basic bill.</w:t>
      </w:r>
    </w:p>
    <w:p w:rsidR="00876DF2" w:rsidRPr="007A4288" w:rsidRDefault="00876DF2" w:rsidP="00876D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A4288">
        <w:rPr>
          <w:rFonts w:eastAsia="Times New Roman" w:cs="Times New Roman"/>
        </w:rPr>
        <w:t>An additional five cents is charged for each text message after the 60th message, up to 180 messages.</w:t>
      </w:r>
    </w:p>
    <w:p w:rsidR="00876DF2" w:rsidRPr="007A4288" w:rsidRDefault="00876DF2" w:rsidP="00876D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A4288">
        <w:rPr>
          <w:rFonts w:eastAsia="Times New Roman" w:cs="Times New Roman"/>
        </w:rPr>
        <w:t>An additional 10 cents is charged for each text message after the 180th message.</w:t>
      </w:r>
    </w:p>
    <w:p w:rsidR="00876DF2" w:rsidRDefault="00876DF2" w:rsidP="00691824">
      <w:pPr>
        <w:numPr>
          <w:ilvl w:val="0"/>
          <w:numId w:val="1"/>
        </w:numPr>
        <w:spacing w:before="100" w:beforeAutospacing="1" w:after="120" w:line="240" w:lineRule="auto"/>
        <w:rPr>
          <w:rFonts w:eastAsia="Times New Roman" w:cs="Times New Roman"/>
        </w:rPr>
      </w:pPr>
      <w:r w:rsidRPr="007A4288">
        <w:rPr>
          <w:rFonts w:eastAsia="Times New Roman" w:cs="Times New Roman"/>
        </w:rPr>
        <w:t>Federal, state, and local taxes add a total of 12 percent to each bill.</w:t>
      </w:r>
    </w:p>
    <w:p w:rsidR="0041437E" w:rsidRDefault="0041437E" w:rsidP="0069182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Display the month-end bill before the taxes are added and again after the taxes are added.</w:t>
      </w:r>
    </w:p>
    <w:p w:rsidR="007A4288" w:rsidRPr="007A4288" w:rsidRDefault="007A4288" w:rsidP="00691824">
      <w:pPr>
        <w:pStyle w:val="NormalWeb"/>
        <w:spacing w:before="0" w:beforeAutospacing="0"/>
        <w:rPr>
          <w:rFonts w:asciiTheme="minorHAnsi" w:hAnsiTheme="minorHAnsi"/>
          <w:sz w:val="22"/>
          <w:szCs w:val="22"/>
        </w:rPr>
      </w:pPr>
      <w:r w:rsidRPr="007A4288">
        <w:rPr>
          <w:rFonts w:asciiTheme="minorHAnsi" w:hAnsiTheme="minorHAnsi"/>
          <w:sz w:val="22"/>
          <w:szCs w:val="22"/>
        </w:rPr>
        <w:t>Use the mod</w:t>
      </w:r>
      <w:r w:rsidR="0090404E">
        <w:rPr>
          <w:rFonts w:asciiTheme="minorHAnsi" w:hAnsiTheme="minorHAnsi"/>
          <w:sz w:val="22"/>
          <w:szCs w:val="22"/>
        </w:rPr>
        <w:t>ular approach. You should have 3</w:t>
      </w:r>
      <w:r w:rsidRPr="007A4288">
        <w:rPr>
          <w:rFonts w:asciiTheme="minorHAnsi" w:hAnsiTheme="minorHAnsi"/>
          <w:sz w:val="22"/>
          <w:szCs w:val="22"/>
        </w:rPr>
        <w:t xml:space="preserve"> modules. Each module should have separate pseudocode.</w:t>
      </w:r>
    </w:p>
    <w:p w:rsidR="007A4288" w:rsidRPr="007A4288" w:rsidRDefault="007A4288" w:rsidP="007A4288">
      <w:pPr>
        <w:pStyle w:val="NoSpacing"/>
        <w:rPr>
          <w:rFonts w:cs="Times New Roman"/>
        </w:rPr>
      </w:pPr>
      <w:r w:rsidRPr="007A4288">
        <w:rPr>
          <w:rFonts w:cs="Times New Roman"/>
        </w:rPr>
        <w:tab/>
      </w:r>
      <w:proofErr w:type="gramStart"/>
      <w:r w:rsidRPr="007A4288">
        <w:rPr>
          <w:rFonts w:cs="Times New Roman"/>
        </w:rPr>
        <w:t>main(</w:t>
      </w:r>
      <w:proofErr w:type="gramEnd"/>
      <w:r w:rsidRPr="007A4288">
        <w:rPr>
          <w:rFonts w:cs="Times New Roman"/>
        </w:rPr>
        <w:t>) – program driver and main loop</w:t>
      </w:r>
    </w:p>
    <w:p w:rsidR="007A4288" w:rsidRPr="007A4288" w:rsidRDefault="007A4288" w:rsidP="007A4288">
      <w:pPr>
        <w:pStyle w:val="NoSpacing"/>
        <w:rPr>
          <w:rFonts w:cs="Times New Roman"/>
        </w:rPr>
      </w:pPr>
      <w:r w:rsidRPr="007A4288">
        <w:rPr>
          <w:rFonts w:cs="Times New Roman"/>
        </w:rPr>
        <w:tab/>
      </w:r>
      <w:proofErr w:type="gramStart"/>
      <w:r w:rsidRPr="007A4288">
        <w:rPr>
          <w:rFonts w:cs="Times New Roman"/>
        </w:rPr>
        <w:t>housekeeping(</w:t>
      </w:r>
      <w:proofErr w:type="gramEnd"/>
      <w:r w:rsidRPr="007A4288">
        <w:rPr>
          <w:rFonts w:cs="Times New Roman"/>
        </w:rPr>
        <w:t>) – Display purpose of program</w:t>
      </w:r>
    </w:p>
    <w:p w:rsidR="007A4288" w:rsidRPr="007A4288" w:rsidRDefault="007A4288" w:rsidP="007A4288">
      <w:pPr>
        <w:pStyle w:val="NoSpacing"/>
        <w:rPr>
          <w:rFonts w:cs="Times New Roman"/>
        </w:rPr>
      </w:pPr>
      <w:r w:rsidRPr="007A4288">
        <w:rPr>
          <w:rFonts w:cs="Times New Roman"/>
        </w:rPr>
        <w:tab/>
      </w:r>
      <w:proofErr w:type="spellStart"/>
      <w:proofErr w:type="gramStart"/>
      <w:r w:rsidRPr="007A4288">
        <w:rPr>
          <w:rFonts w:cs="Times New Roman"/>
        </w:rPr>
        <w:t>endOfJob</w:t>
      </w:r>
      <w:proofErr w:type="spellEnd"/>
      <w:r w:rsidRPr="007A4288">
        <w:rPr>
          <w:rFonts w:cs="Times New Roman"/>
        </w:rPr>
        <w:t>(</w:t>
      </w:r>
      <w:proofErr w:type="gramEnd"/>
      <w:r w:rsidRPr="007A4288">
        <w:rPr>
          <w:rFonts w:cs="Times New Roman"/>
        </w:rPr>
        <w:t>) – terminate program</w:t>
      </w:r>
    </w:p>
    <w:p w:rsidR="007A4288" w:rsidRPr="0068571E" w:rsidRDefault="007A4288" w:rsidP="007A4288">
      <w:pPr>
        <w:pStyle w:val="NoSpacing"/>
        <w:ind w:left="720" w:hanging="720"/>
        <w:rPr>
          <w:rFonts w:ascii="Times New Roman" w:hAnsi="Times New Roman" w:cs="Times New Roman"/>
        </w:rPr>
      </w:pPr>
    </w:p>
    <w:p w:rsidR="007A4288" w:rsidRPr="0068571E" w:rsidRDefault="007A4288" w:rsidP="007A4288">
      <w:pPr>
        <w:pStyle w:val="NoSpacing"/>
        <w:ind w:left="720" w:hanging="720"/>
        <w:rPr>
          <w:rFonts w:ascii="Times New Roman" w:hAnsi="Times New Roman" w:cs="Times New Roman"/>
        </w:rPr>
      </w:pPr>
      <w:r w:rsidRPr="0068571E">
        <w:rPr>
          <w:rFonts w:ascii="Times New Roman" w:hAnsi="Times New Roman" w:cs="Times New Roman"/>
        </w:rPr>
        <w:t>Each module should use the parameters as indicated above.</w:t>
      </w:r>
    </w:p>
    <w:p w:rsidR="00876DF2" w:rsidRPr="00E63DDA" w:rsidRDefault="00876DF2" w:rsidP="00876DF2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E63DDA">
        <w:rPr>
          <w:rFonts w:eastAsia="Times New Roman" w:cs="Times New Roman"/>
          <w:b/>
          <w:bCs/>
        </w:rPr>
        <w:t>Step 2:</w:t>
      </w:r>
      <w:r w:rsidRPr="00E63DDA">
        <w:rPr>
          <w:rFonts w:eastAsia="Times New Roman" w:cs="Times New Roman"/>
        </w:rPr>
        <w:t xml:space="preserve">  </w:t>
      </w:r>
      <w:r w:rsidR="00E43C26">
        <w:rPr>
          <w:rFonts w:eastAsia="Times New Roman" w:cs="Times New Roman"/>
        </w:rPr>
        <w:t>Desk check your pseudocode using the following test data:</w:t>
      </w:r>
    </w:p>
    <w:p w:rsidR="00E63DDA" w:rsidRDefault="00E63DDA" w:rsidP="00E63DDA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Case: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Case 1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Case 2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Case 3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Case 4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Case 5</w:t>
      </w:r>
    </w:p>
    <w:p w:rsidR="00E63DDA" w:rsidRPr="00E63DDA" w:rsidRDefault="00E63DDA" w:rsidP="00E63DDA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Number of texts:</w:t>
      </w:r>
      <w:r>
        <w:rPr>
          <w:rFonts w:eastAsia="Times New Roman" w:cs="Times New Roman"/>
        </w:rPr>
        <w:tab/>
        <w:t xml:space="preserve">    30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 xml:space="preserve">    60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="0066582D">
        <w:rPr>
          <w:rFonts w:eastAsia="Times New Roman" w:cs="Times New Roman"/>
        </w:rPr>
        <w:t xml:space="preserve">   100</w:t>
      </w:r>
      <w:r w:rsidR="0066582D">
        <w:rPr>
          <w:rFonts w:eastAsia="Times New Roman" w:cs="Times New Roman"/>
        </w:rPr>
        <w:tab/>
      </w:r>
      <w:r w:rsidR="0066582D">
        <w:rPr>
          <w:rFonts w:eastAsia="Times New Roman" w:cs="Times New Roman"/>
        </w:rPr>
        <w:tab/>
        <w:t xml:space="preserve">   181</w:t>
      </w:r>
      <w:r w:rsidR="0066582D">
        <w:rPr>
          <w:rFonts w:eastAsia="Times New Roman" w:cs="Times New Roman"/>
        </w:rPr>
        <w:tab/>
      </w:r>
      <w:r w:rsidR="0066582D">
        <w:rPr>
          <w:rFonts w:eastAsia="Times New Roman" w:cs="Times New Roman"/>
        </w:rPr>
        <w:tab/>
        <w:t xml:space="preserve">   27</w:t>
      </w:r>
      <w:r>
        <w:rPr>
          <w:rFonts w:eastAsia="Times New Roman" w:cs="Times New Roman"/>
        </w:rPr>
        <w:t>0</w:t>
      </w:r>
    </w:p>
    <w:p w:rsidR="00E43C26" w:rsidRDefault="00E43C26" w:rsidP="00876DF2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E43C26">
        <w:rPr>
          <w:rFonts w:eastAsia="Times New Roman" w:cs="Times New Roman"/>
          <w:b/>
        </w:rPr>
        <w:t>Step 3:</w:t>
      </w:r>
      <w:r>
        <w:rPr>
          <w:rFonts w:eastAsia="Times New Roman" w:cs="Times New Roman"/>
        </w:rPr>
        <w:t xml:space="preserve">  Convert your pseudocode into a C++ program and test it with the above test data.</w:t>
      </w:r>
    </w:p>
    <w:p w:rsidR="00876DF2" w:rsidRDefault="00E43C26" w:rsidP="00876DF2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  <w:b/>
        </w:rPr>
        <w:t>Step 4</w:t>
      </w:r>
      <w:r w:rsidRPr="00E43C26">
        <w:rPr>
          <w:rFonts w:eastAsia="Times New Roman" w:cs="Times New Roman"/>
          <w:b/>
        </w:rPr>
        <w:t>:</w:t>
      </w:r>
      <w:r>
        <w:rPr>
          <w:rFonts w:eastAsia="Times New Roman" w:cs="Times New Roman"/>
        </w:rPr>
        <w:t xml:space="preserve">  </w:t>
      </w:r>
      <w:r w:rsidR="00876DF2" w:rsidRPr="00E63DDA">
        <w:rPr>
          <w:rFonts w:eastAsia="Times New Roman" w:cs="Times New Roman"/>
        </w:rPr>
        <w:t>When you have finished this lab, submit</w:t>
      </w:r>
      <w:r w:rsidR="00F20846" w:rsidRPr="00E63DDA">
        <w:rPr>
          <w:rFonts w:eastAsia="Times New Roman" w:cs="Times New Roman"/>
        </w:rPr>
        <w:t xml:space="preserve"> BOTH your design (</w:t>
      </w:r>
      <w:r w:rsidR="00876DF2" w:rsidRPr="00E63DDA">
        <w:rPr>
          <w:rFonts w:eastAsia="Times New Roman" w:cs="Times New Roman"/>
        </w:rPr>
        <w:t xml:space="preserve">pseudocode) and your </w:t>
      </w:r>
      <w:r>
        <w:rPr>
          <w:rFonts w:eastAsia="Times New Roman" w:cs="Times New Roman"/>
        </w:rPr>
        <w:t>desk check</w:t>
      </w:r>
      <w:r w:rsidR="00876DF2" w:rsidRPr="00E63DDA">
        <w:rPr>
          <w:rFonts w:eastAsia="Times New Roman" w:cs="Times New Roman"/>
        </w:rPr>
        <w:t xml:space="preserve"> via the assignment link.</w:t>
      </w:r>
      <w:r>
        <w:rPr>
          <w:rFonts w:eastAsia="Times New Roman" w:cs="Times New Roman"/>
        </w:rPr>
        <w:t xml:space="preserve"> Optionally submit your C++ program.</w:t>
      </w:r>
    </w:p>
    <w:p w:rsidR="003215C5" w:rsidRDefault="003215C5">
      <w:pPr>
        <w:rPr>
          <w:rFonts w:eastAsia="Times New Roman" w:cs="Times New Roman"/>
          <w:b/>
        </w:rPr>
      </w:pPr>
      <w:bookmarkStart w:id="0" w:name="_GoBack"/>
      <w:bookmarkEnd w:id="0"/>
    </w:p>
    <w:sectPr w:rsidR="0032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05E3F"/>
    <w:multiLevelType w:val="hybridMultilevel"/>
    <w:tmpl w:val="656694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6136D"/>
    <w:multiLevelType w:val="multilevel"/>
    <w:tmpl w:val="ED28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0285D"/>
    <w:multiLevelType w:val="hybridMultilevel"/>
    <w:tmpl w:val="86CA7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DF2"/>
    <w:rsid w:val="003215C5"/>
    <w:rsid w:val="0041437E"/>
    <w:rsid w:val="0066582D"/>
    <w:rsid w:val="00691824"/>
    <w:rsid w:val="00782F69"/>
    <w:rsid w:val="007A4288"/>
    <w:rsid w:val="00876DF2"/>
    <w:rsid w:val="0090404E"/>
    <w:rsid w:val="00B80A78"/>
    <w:rsid w:val="00BE710B"/>
    <w:rsid w:val="00DA16C0"/>
    <w:rsid w:val="00E43C26"/>
    <w:rsid w:val="00E63DDA"/>
    <w:rsid w:val="00ED5292"/>
    <w:rsid w:val="00F20846"/>
    <w:rsid w:val="00F3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099F34-5E41-4C9E-9974-2ECDE834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6DF2"/>
    <w:rPr>
      <w:b/>
      <w:bCs/>
    </w:rPr>
  </w:style>
  <w:style w:type="paragraph" w:styleId="NoSpacing">
    <w:name w:val="No Spacing"/>
    <w:uiPriority w:val="1"/>
    <w:qFormat/>
    <w:rsid w:val="007A42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1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BC83E14C.dotm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kpeterson</dc:creator>
  <cp:lastModifiedBy>kpeterson</cp:lastModifiedBy>
  <cp:revision>2</cp:revision>
  <dcterms:created xsi:type="dcterms:W3CDTF">2016-02-09T20:26:00Z</dcterms:created>
  <dcterms:modified xsi:type="dcterms:W3CDTF">2016-02-09T20:26:00Z</dcterms:modified>
</cp:coreProperties>
</file>